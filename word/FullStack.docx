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EEF4E8D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3645367" wp14:editId="0E3F83C0">
                <wp:simplePos x="0" y="0"/>
                <wp:positionH relativeFrom="page">
                  <wp:posOffset>4505325</wp:posOffset>
                </wp:positionH>
                <wp:positionV relativeFrom="paragraph">
                  <wp:posOffset>-514350</wp:posOffset>
                </wp:positionV>
                <wp:extent cx="3140075" cy="10106025"/>
                <wp:effectExtent l="0" t="0" r="3175" b="9525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10106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52A5" id="Rectangle 1" o:spid="_x0000_s1026" alt="&quot;&quot;" style="position:absolute;margin-left:354.75pt;margin-top:-40.5pt;width:247.25pt;height:79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" fillcolor="#d258ce [2153]" stroked="f">
                <v:fill color2="#f7e1f6 [1945]" rotate="t" angle="180" colors="0 #d359d0;31457f #f2cff1;1 #f7e2f7" focus="100%" type="gradient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270"/>
        <w:gridCol w:w="4140"/>
      </w:tblGrid>
      <w:tr w:rsidR="00AB74C5" w:rsidRPr="00136B3E" w14:paraId="73694C7F" w14:textId="77777777" w:rsidTr="00CE1A8C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DA52EE5" w14:textId="54272C74" w:rsidR="00AB74C5" w:rsidRDefault="00CE1A8C" w:rsidP="00AB74C5">
            <w:pPr>
              <w:pStyle w:val="Title"/>
            </w:pPr>
            <w:r>
              <w:t>Paul G</w:t>
            </w:r>
            <w:r w:rsidR="00AB74C5">
              <w:t xml:space="preserve"> </w:t>
            </w:r>
            <w:r>
              <w:rPr>
                <w:rStyle w:val="NotBold"/>
              </w:rPr>
              <w:t>Adam</w:t>
            </w:r>
          </w:p>
          <w:p w14:paraId="2504DF75" w14:textId="74E67764" w:rsidR="00AB74C5" w:rsidRPr="00A3726F" w:rsidRDefault="00CE1A8C" w:rsidP="00AB74C5">
            <w:pPr>
              <w:pStyle w:val="Subtitle"/>
              <w:rPr>
                <w:lang w:val="de-DE"/>
              </w:rPr>
            </w:pPr>
            <w:r>
              <w:t>Full Stack Web Developer</w:t>
            </w:r>
          </w:p>
        </w:tc>
        <w:tc>
          <w:tcPr>
            <w:tcW w:w="270" w:type="dxa"/>
          </w:tcPr>
          <w:p w14:paraId="46FD644B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4140" w:type="dxa"/>
          </w:tcPr>
          <w:p w14:paraId="01FD7475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542C293E" w14:textId="77777777" w:rsidTr="00CE1A8C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29A8937C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432EC374" w14:textId="77777777"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527706898CBE41A8ABEC0DE7D9E2A37E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740D16F3" w14:textId="5487F20D" w:rsidR="00676B73" w:rsidRPr="002C4D08" w:rsidRDefault="00890BD5" w:rsidP="00084DEB">
            <w:r>
              <w:t xml:space="preserve">An avid technophile and </w:t>
            </w:r>
            <w:r w:rsidR="001A2B5E">
              <w:t>problem-solving</w:t>
            </w:r>
            <w:r>
              <w:t xml:space="preserve"> addict, I have a passion for creating web development solutions for clients and businesses. Let me design my next solution for you!</w:t>
            </w:r>
          </w:p>
          <w:p w14:paraId="35365201" w14:textId="77777777" w:rsidR="00676B73" w:rsidRPr="002C4D08" w:rsidRDefault="00676B73" w:rsidP="00084DEB">
            <w:pPr>
              <w:rPr>
                <w:i/>
                <w:iCs/>
                <w:color w:val="043D68"/>
              </w:rPr>
            </w:pPr>
          </w:p>
        </w:tc>
        <w:tc>
          <w:tcPr>
            <w:tcW w:w="270" w:type="dxa"/>
            <w:vMerge w:val="restart"/>
          </w:tcPr>
          <w:p w14:paraId="7FF4AF39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4140" w:type="dxa"/>
          </w:tcPr>
          <w:p w14:paraId="68F32D1E" w14:textId="77777777" w:rsidR="00676B73" w:rsidRDefault="00676B73" w:rsidP="00676B73">
            <w:pPr>
              <w:pStyle w:val="Subtitle"/>
            </w:pPr>
          </w:p>
          <w:p w14:paraId="5416CB36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0FD341132B674F7A86E68FDE9DF9DFCD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097EC55D" w14:textId="21C413FF" w:rsidR="00676B73" w:rsidRPr="0099108A" w:rsidRDefault="00CE1A8C" w:rsidP="0099108A">
            <w:pPr>
              <w:pStyle w:val="Heading3"/>
            </w:pPr>
            <w:r w:rsidRPr="00CE1A8C">
              <w:t>paulgadam@gmail.com</w:t>
            </w:r>
            <w:r>
              <w:t xml:space="preserve">  </w:t>
            </w:r>
          </w:p>
          <w:p w14:paraId="5F664618" w14:textId="54BFD21F" w:rsidR="0099108A" w:rsidRPr="0099108A" w:rsidRDefault="00CE1A8C" w:rsidP="0099108A">
            <w:pPr>
              <w:pStyle w:val="Heading3"/>
            </w:pPr>
            <w:r>
              <w:t>pga2nd@gmail.com</w:t>
            </w:r>
          </w:p>
          <w:p w14:paraId="719BE13B" w14:textId="147DF50F" w:rsidR="0099108A" w:rsidRPr="0099108A" w:rsidRDefault="00B1661B" w:rsidP="0099108A">
            <w:pPr>
              <w:pStyle w:val="Heading3"/>
            </w:pPr>
            <w:hyperlink r:id="rId11" w:history="1">
              <w:r w:rsidRPr="00B1661B">
                <w:rPr>
                  <w:rStyle w:val="Hyperlink"/>
                  <w:color w:val="043D68" w:themeColor="text2"/>
                </w:rPr>
                <w:t>Portfolio</w:t>
              </w:r>
            </w:hyperlink>
          </w:p>
          <w:p w14:paraId="60C8C052" w14:textId="77777777" w:rsidR="00676B73" w:rsidRDefault="001D041A" w:rsidP="0099108A">
            <w:pPr>
              <w:pStyle w:val="Heading3"/>
            </w:pPr>
            <w:hyperlink r:id="rId12" w:history="1">
              <w:r w:rsidR="00B1661B" w:rsidRPr="00B1661B">
                <w:rPr>
                  <w:rStyle w:val="Hyperlink"/>
                  <w:color w:val="043D68" w:themeColor="text2"/>
                </w:rPr>
                <w:t>PGA</w:t>
              </w:r>
              <w:r w:rsidR="00B1661B">
                <w:rPr>
                  <w:rStyle w:val="Hyperlink"/>
                </w:rPr>
                <w:t xml:space="preserve"> </w:t>
              </w:r>
              <w:r w:rsidR="00B1661B" w:rsidRPr="00B1661B">
                <w:rPr>
                  <w:rStyle w:val="Hyperlink"/>
                  <w:color w:val="043D68" w:themeColor="text2"/>
                </w:rPr>
                <w:t>LinkedIn</w:t>
              </w:r>
            </w:hyperlink>
          </w:p>
          <w:p w14:paraId="041C7E76" w14:textId="033B8411" w:rsidR="0067215A" w:rsidRPr="0067215A" w:rsidRDefault="0067215A" w:rsidP="0067215A">
            <w:pPr>
              <w:rPr>
                <w:lang w:val="it-IT"/>
              </w:rPr>
            </w:pPr>
            <w:hyperlink r:id="rId13" w:history="1">
              <w:r w:rsidRPr="0067215A">
                <w:rPr>
                  <w:rStyle w:val="Hyperlink"/>
                  <w:color w:val="043D68" w:themeColor="text2"/>
                  <w:lang w:val="it-IT"/>
                </w:rPr>
                <w:t>GitHub</w:t>
              </w:r>
            </w:hyperlink>
          </w:p>
        </w:tc>
      </w:tr>
      <w:tr w:rsidR="00676B73" w:rsidRPr="002C4D08" w14:paraId="6E843974" w14:textId="77777777" w:rsidTr="00CE1A8C">
        <w:trPr>
          <w:trHeight w:val="9792"/>
        </w:trPr>
        <w:tc>
          <w:tcPr>
            <w:tcW w:w="6390" w:type="dxa"/>
          </w:tcPr>
          <w:p w14:paraId="3D370817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1C068CF" wp14:editId="3D81A850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4738D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3E28A9" w14:textId="77777777" w:rsidR="00AA51F5" w:rsidRPr="00020BEB" w:rsidRDefault="00000000" w:rsidP="00AA51F5">
            <w:pPr>
              <w:pStyle w:val="Subtitle"/>
            </w:pPr>
            <w:sdt>
              <w:sdtPr>
                <w:id w:val="1696962928"/>
                <w:placeholder>
                  <w:docPart w:val="15A1D42B50A14CF5B286E12ACC664431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4E5EBC8B" w14:textId="77777777" w:rsidR="00056B09" w:rsidRPr="00AA51F5" w:rsidRDefault="00056B09" w:rsidP="00AA51F5"/>
          <w:p w14:paraId="6326BEF8" w14:textId="5CEC0987" w:rsidR="00AA51F5" w:rsidRPr="00A3726F" w:rsidRDefault="00993C67" w:rsidP="00A3726F">
            <w:pPr>
              <w:pStyle w:val="Heading1"/>
            </w:pPr>
            <w:r>
              <w:t>Resource Data Inc</w:t>
            </w:r>
          </w:p>
          <w:p w14:paraId="5E0CC6F0" w14:textId="56509C79" w:rsidR="00993C67" w:rsidRDefault="00993C67" w:rsidP="00AA51F5">
            <w:pPr>
              <w:pStyle w:val="Heading2"/>
            </w:pPr>
            <w:r>
              <w:t>Anchorage, Boise, Houston, Juneau</w:t>
            </w:r>
          </w:p>
          <w:p w14:paraId="60792859" w14:textId="6BC42001" w:rsidR="00AA51F5" w:rsidRPr="00AA51F5" w:rsidRDefault="00993C67" w:rsidP="00AA51F5">
            <w:pPr>
              <w:pStyle w:val="Heading2"/>
            </w:pPr>
            <w:r>
              <w:t>August 2011-Spring 2016</w:t>
            </w:r>
          </w:p>
          <w:p w14:paraId="110605E1" w14:textId="77777777" w:rsidR="00056B09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 xml:space="preserve">Drove the Bosie Branch’s testing, test-writing effort on client and internal projects. </w:t>
            </w:r>
          </w:p>
          <w:p w14:paraId="375B7C54" w14:textId="77777777" w:rsidR="00890BD5" w:rsidRPr="00056B09" w:rsidRDefault="00890BD5" w:rsidP="00890BD5"/>
          <w:p w14:paraId="7A7BCC2D" w14:textId="3CEA4E52" w:rsidR="00056B09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>Created a new opportunity for myself</w:t>
            </w:r>
            <w:r w:rsidR="00056B09" w:rsidRPr="00056B09">
              <w:rPr>
                <w:color w:val="auto"/>
                <w:szCs w:val="20"/>
              </w:rPr>
              <w:t>, and RDI,</w:t>
            </w:r>
            <w:r w:rsidRPr="00056B09">
              <w:rPr>
                <w:color w:val="auto"/>
                <w:szCs w:val="20"/>
              </w:rPr>
              <w:t xml:space="preserve"> at a local energy client’s GIS department,</w:t>
            </w:r>
            <w:r w:rsidR="00056B09" w:rsidRPr="00056B09">
              <w:rPr>
                <w:color w:val="auto"/>
                <w:szCs w:val="20"/>
              </w:rPr>
              <w:t xml:space="preserve"> by</w:t>
            </w:r>
            <w:r w:rsidRPr="00056B09">
              <w:rPr>
                <w:color w:val="auto"/>
                <w:szCs w:val="20"/>
              </w:rPr>
              <w:t xml:space="preserve"> taking an administrative role and expanding it to</w:t>
            </w:r>
            <w:r w:rsidR="00890BD5">
              <w:rPr>
                <w:color w:val="auto"/>
                <w:szCs w:val="20"/>
              </w:rPr>
              <w:t xml:space="preserve"> a full GIS analyst role to</w:t>
            </w:r>
            <w:r w:rsidRPr="00056B09">
              <w:rPr>
                <w:color w:val="auto"/>
                <w:szCs w:val="20"/>
              </w:rPr>
              <w:t xml:space="preserve"> better serve the client’s needs. </w:t>
            </w:r>
          </w:p>
          <w:p w14:paraId="3D787654" w14:textId="77777777" w:rsidR="00890BD5" w:rsidRPr="00056B09" w:rsidRDefault="00890BD5" w:rsidP="00890BD5">
            <w:pPr>
              <w:pStyle w:val="ListParagraph"/>
            </w:pPr>
          </w:p>
          <w:p w14:paraId="624ACB8A" w14:textId="6FAC9BE4" w:rsidR="00351FDF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 xml:space="preserve"> </w:t>
            </w:r>
            <w:r w:rsidR="00890BD5">
              <w:rPr>
                <w:color w:val="auto"/>
                <w:szCs w:val="20"/>
              </w:rPr>
              <w:t xml:space="preserve">Promoted to test manager on a local client’s grocery MVVM project after creating written test </w:t>
            </w:r>
            <w:r w:rsidR="001A2B5E">
              <w:rPr>
                <w:color w:val="auto"/>
                <w:szCs w:val="20"/>
              </w:rPr>
              <w:t>solutions and</w:t>
            </w:r>
            <w:r w:rsidR="00890BD5">
              <w:rPr>
                <w:color w:val="auto"/>
                <w:szCs w:val="20"/>
              </w:rPr>
              <w:t xml:space="preserve"> managing a testing regression base for an agile team.</w:t>
            </w:r>
          </w:p>
          <w:p w14:paraId="61474E29" w14:textId="77777777" w:rsidR="00AB6F71" w:rsidRDefault="00AB6F71" w:rsidP="00890BD5">
            <w:pPr>
              <w:pStyle w:val="ListParagraph"/>
            </w:pPr>
          </w:p>
          <w:p w14:paraId="2127AAC2" w14:textId="2011F686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  <w:r w:rsidRPr="0006564E">
              <w:rPr>
                <w:color w:val="000000" w:themeColor="text1"/>
              </w:rPr>
              <w:t xml:space="preserve">Helped build Boise’s VMWare server </w:t>
            </w:r>
            <w:r w:rsidR="001A2B5E" w:rsidRPr="0006564E">
              <w:rPr>
                <w:color w:val="000000" w:themeColor="text1"/>
              </w:rPr>
              <w:t>farm.</w:t>
            </w:r>
          </w:p>
          <w:p w14:paraId="68D481F7" w14:textId="77777777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</w:p>
          <w:p w14:paraId="58827267" w14:textId="636DF357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  <w:r w:rsidRPr="0006564E">
              <w:rPr>
                <w:color w:val="000000" w:themeColor="text1"/>
              </w:rPr>
              <w:t>Desktop support for development teams</w:t>
            </w:r>
          </w:p>
          <w:p w14:paraId="573F9A15" w14:textId="77777777" w:rsidR="0006564E" w:rsidRPr="00056B09" w:rsidRDefault="0006564E" w:rsidP="0006564E">
            <w:pPr>
              <w:pStyle w:val="ListParagraph"/>
            </w:pPr>
          </w:p>
          <w:p w14:paraId="4D91C722" w14:textId="7300EE97" w:rsidR="00351FDF" w:rsidRPr="00020BEB" w:rsidRDefault="00101A9A" w:rsidP="00351FDF">
            <w:pPr>
              <w:pStyle w:val="Heading1"/>
            </w:pPr>
            <w:r>
              <w:t>eB</w:t>
            </w:r>
            <w:r w:rsidR="00993C67">
              <w:t>ay Store</w:t>
            </w:r>
          </w:p>
          <w:p w14:paraId="385AC9FB" w14:textId="7547F9E4" w:rsidR="00056B09" w:rsidRDefault="00056B09" w:rsidP="00351FDF">
            <w:pPr>
              <w:pStyle w:val="Heading2"/>
            </w:pPr>
            <w:r>
              <w:t>Online</w:t>
            </w:r>
          </w:p>
          <w:p w14:paraId="6C913AB7" w14:textId="3112C6A1" w:rsidR="00351FDF" w:rsidRPr="00020BEB" w:rsidRDefault="00993C67" w:rsidP="00351FDF">
            <w:pPr>
              <w:pStyle w:val="Heading2"/>
              <w:rPr>
                <w:i/>
              </w:rPr>
            </w:pPr>
            <w:r>
              <w:t>January 2003 to Spring 2016</w:t>
            </w:r>
          </w:p>
          <w:p w14:paraId="1A8676BE" w14:textId="466F17AE" w:rsidR="00351FDF" w:rsidRDefault="00056B09" w:rsidP="000D4FD1">
            <w:pPr>
              <w:pStyle w:val="ListBullet"/>
              <w:numPr>
                <w:ilvl w:val="0"/>
                <w:numId w:val="0"/>
              </w:numPr>
              <w:ind w:left="720"/>
            </w:pPr>
            <w:r>
              <w:t xml:space="preserve">Created, marketed, and </w:t>
            </w:r>
            <w:r w:rsidR="007A5309">
              <w:t>supported</w:t>
            </w:r>
            <w:r>
              <w:t xml:space="preserve"> templates and sales pages for my online </w:t>
            </w:r>
            <w:r w:rsidR="00101A9A">
              <w:t>eB</w:t>
            </w:r>
            <w:r>
              <w:t>ay sales business using HTML, CSS; learning these skills from scratch, as a need to increase my sales marketing.</w:t>
            </w:r>
          </w:p>
          <w:p w14:paraId="4722E44D" w14:textId="1D115F6D" w:rsidR="00351FDF" w:rsidRPr="00676B73" w:rsidRDefault="00351FDF" w:rsidP="00351FDF">
            <w:pPr>
              <w:rPr>
                <w:color w:val="043D68"/>
              </w:rPr>
            </w:pPr>
          </w:p>
        </w:tc>
        <w:tc>
          <w:tcPr>
            <w:tcW w:w="270" w:type="dxa"/>
            <w:vMerge/>
          </w:tcPr>
          <w:p w14:paraId="209D49DF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4140" w:type="dxa"/>
          </w:tcPr>
          <w:p w14:paraId="4D27B911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22DA1B" wp14:editId="7E161DDD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717F5C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215388" w14:textId="6DBD9C37" w:rsidR="00A3726F" w:rsidRPr="00A3726F" w:rsidRDefault="00000000" w:rsidP="00056B09">
            <w:pPr>
              <w:pStyle w:val="Subtitle"/>
            </w:pPr>
            <w:sdt>
              <w:sdtPr>
                <w:id w:val="-609588387"/>
                <w:placeholder>
                  <w:docPart w:val="58BE40DB661C415D8274C494BD2C7A85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218E4F71" w14:textId="535026AC" w:rsidR="00351FDF" w:rsidRPr="002B4442" w:rsidRDefault="00000000" w:rsidP="00136B3E">
            <w:sdt>
              <w:sdtPr>
                <w:id w:val="1203286039"/>
                <w:placeholder>
                  <w:docPart w:val="26C78368B7ED483C8DE9D083415C66A0"/>
                </w:placeholder>
                <w15:appearance w15:val="hidden"/>
              </w:sdtPr>
              <w:sdtContent>
                <w:r w:rsidR="00D973A7">
                  <w:t xml:space="preserve">In addition to my passion for code, I also love to play and teach electric guitar and bass. You can also find me at the vox working </w:t>
                </w:r>
                <w:r w:rsidR="00A6489B">
                  <w:t>furiously at</w:t>
                </w:r>
                <w:r w:rsidR="00D973A7">
                  <w:t xml:space="preserve"> my newest hobby as a singer. </w:t>
                </w:r>
              </w:sdtContent>
            </w:sdt>
            <w:r w:rsidR="00136B3E">
              <w:t xml:space="preserve"> </w:t>
            </w:r>
          </w:p>
          <w:p w14:paraId="6B8A5D04" w14:textId="77777777" w:rsidR="00351FDF" w:rsidRDefault="00351FDF" w:rsidP="00676B73"/>
          <w:p w14:paraId="361F60C8" w14:textId="77777777"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184A23E" wp14:editId="48510136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778761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CD0BC15" w14:textId="77777777" w:rsidR="00351FDF" w:rsidRPr="00E91344" w:rsidRDefault="00351FDF" w:rsidP="00676B73"/>
          <w:p w14:paraId="246E67BF" w14:textId="3EFC3D04" w:rsidR="00351FDF" w:rsidRPr="009B4B3C" w:rsidRDefault="00000000" w:rsidP="00056B09">
            <w:pPr>
              <w:pStyle w:val="Subtitle"/>
            </w:pPr>
            <w:sdt>
              <w:sdtPr>
                <w:id w:val="-1334530411"/>
                <w:placeholder>
                  <w:docPart w:val="02666CE1AA064C74AF91ECA046643F99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3A8EC9C7" w14:textId="3A798EE4" w:rsidR="00351FDF" w:rsidRPr="00BC2912" w:rsidRDefault="00056B09" w:rsidP="00136B3E">
            <w:pPr>
              <w:rPr>
                <w:b/>
                <w:bCs/>
                <w:szCs w:val="20"/>
              </w:rPr>
            </w:pPr>
            <w:r w:rsidRPr="00BC2912">
              <w:rPr>
                <w:b/>
                <w:bCs/>
                <w:szCs w:val="20"/>
              </w:rPr>
              <w:t>NuCamp 2022-2023</w:t>
            </w:r>
          </w:p>
          <w:p w14:paraId="12DFA466" w14:textId="23F667E3" w:rsidR="00351FDF" w:rsidRDefault="00056B09" w:rsidP="00A3726F">
            <w:pPr>
              <w:rPr>
                <w:lang w:val="it-IT"/>
              </w:rPr>
            </w:pPr>
            <w:r>
              <w:rPr>
                <w:lang w:val="it-IT"/>
              </w:rPr>
              <w:t>Honors Full Stack, Honors Front End, Honors Back End</w:t>
            </w:r>
          </w:p>
          <w:p w14:paraId="20C638F2" w14:textId="5883FDCB" w:rsidR="00056B09" w:rsidRPr="00BC2912" w:rsidRDefault="00BC2912" w:rsidP="00A3726F">
            <w:pPr>
              <w:rPr>
                <w:b/>
                <w:bCs/>
              </w:rPr>
            </w:pPr>
            <w:r w:rsidRPr="00BC2912">
              <w:rPr>
                <w:b/>
                <w:bCs/>
              </w:rPr>
              <w:t>University of Edinboro 2003-</w:t>
            </w:r>
            <w:r>
              <w:rPr>
                <w:b/>
                <w:bCs/>
              </w:rPr>
              <w:t>2005</w:t>
            </w:r>
          </w:p>
          <w:p w14:paraId="28B28D03" w14:textId="4C814806" w:rsidR="00676B73" w:rsidRDefault="00BC2912" w:rsidP="00351FDF">
            <w:r w:rsidRPr="00BC2912">
              <w:rPr>
                <w:i/>
                <w:iCs/>
              </w:rPr>
              <w:t>MA Social Science Sociology</w:t>
            </w:r>
            <w:r>
              <w:t xml:space="preserve"> GPA 3.92</w:t>
            </w:r>
          </w:p>
          <w:p w14:paraId="36246EC1" w14:textId="001F3095" w:rsidR="00BC2912" w:rsidRDefault="00BC2912" w:rsidP="00351FDF">
            <w:r>
              <w:t>Dialogue Across Disciplines 1</w:t>
            </w:r>
            <w:r w:rsidRPr="00BC2912">
              <w:rPr>
                <w:vertAlign w:val="superscript"/>
              </w:rPr>
              <w:t>st</w:t>
            </w:r>
            <w:r>
              <w:t xml:space="preserve"> place</w:t>
            </w:r>
          </w:p>
          <w:p w14:paraId="79ECBDB1" w14:textId="19EE88E4" w:rsidR="00BC2912" w:rsidRPr="00BC2912" w:rsidRDefault="00BC2912" w:rsidP="00351FDF">
            <w:pPr>
              <w:rPr>
                <w:b/>
                <w:bCs/>
              </w:rPr>
            </w:pPr>
            <w:r w:rsidRPr="00BC2912">
              <w:rPr>
                <w:b/>
                <w:bCs/>
              </w:rPr>
              <w:t>University of Edinboro 200</w:t>
            </w:r>
            <w:r>
              <w:rPr>
                <w:b/>
                <w:bCs/>
              </w:rPr>
              <w:t>5</w:t>
            </w:r>
            <w:r w:rsidRPr="00BC2912">
              <w:rPr>
                <w:b/>
                <w:bCs/>
              </w:rPr>
              <w:t>-2009</w:t>
            </w:r>
          </w:p>
          <w:p w14:paraId="19FC59AA" w14:textId="1E1222CF" w:rsidR="00BC2912" w:rsidRDefault="00BC2912" w:rsidP="00351FDF">
            <w:r w:rsidRPr="00BC2912">
              <w:rPr>
                <w:i/>
                <w:iCs/>
              </w:rPr>
              <w:t>BA Philosophy</w:t>
            </w:r>
            <w:r>
              <w:t xml:space="preserve"> GPA: 3.89</w:t>
            </w:r>
          </w:p>
          <w:p w14:paraId="584FCA3F" w14:textId="46C2F7F1" w:rsidR="00BC2912" w:rsidRDefault="00BC2912" w:rsidP="00351FDF">
            <w:r>
              <w:t>Philosophy Club President</w:t>
            </w:r>
          </w:p>
          <w:p w14:paraId="078E888F" w14:textId="3A12B493" w:rsidR="00BC2912" w:rsidRDefault="00BC2912" w:rsidP="00351FDF">
            <w:r>
              <w:t>Dean</w:t>
            </w:r>
            <w:r w:rsidR="001A2B5E">
              <w:t>’</w:t>
            </w:r>
            <w:r>
              <w:t>s List All Semesters</w:t>
            </w:r>
          </w:p>
          <w:p w14:paraId="64D86928" w14:textId="77777777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6A8428A" wp14:editId="600DA4BD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23F2EC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46FECB" w14:textId="77777777" w:rsidR="00351FDF" w:rsidRPr="00E91344" w:rsidRDefault="00351FDF" w:rsidP="00351FDF"/>
          <w:p w14:paraId="0FBB7B64" w14:textId="078E7721" w:rsidR="00351FDF" w:rsidRPr="00E91344" w:rsidRDefault="00000000" w:rsidP="00AB6F71">
            <w:pPr>
              <w:pStyle w:val="Subtitle"/>
            </w:pPr>
            <w:sdt>
              <w:sdtPr>
                <w:id w:val="1687565607"/>
                <w:placeholder>
                  <w:docPart w:val="88037DF409B44F49BDACBC4679D7466C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26795A4F" w14:textId="4E0156B6" w:rsidR="00351FDF" w:rsidRDefault="00CE1A8C" w:rsidP="00A3726F">
            <w:pPr>
              <w:pStyle w:val="Heading3"/>
            </w:pPr>
            <w:r>
              <w:t>HTML</w:t>
            </w:r>
            <w:r w:rsidR="005A53F8">
              <w:t>5</w:t>
            </w:r>
            <w:r>
              <w:t>, CSS</w:t>
            </w:r>
            <w:r w:rsidR="005A53F8">
              <w:t>3</w:t>
            </w:r>
            <w:r>
              <w:t>, Javascript, SQL, C# TypeScript</w:t>
            </w:r>
            <w:r w:rsidR="00993C67">
              <w:t>, Python</w:t>
            </w:r>
            <w:r w:rsidR="005B7DD3">
              <w:t>, SQL, T-SQL</w:t>
            </w:r>
          </w:p>
          <w:p w14:paraId="75A7BC4B" w14:textId="0BC89DBE" w:rsidR="00AB6F71" w:rsidRPr="00AB6F71" w:rsidRDefault="00AB6F71" w:rsidP="00AB6F71">
            <w:pPr>
              <w:rPr>
                <w:lang w:val="it-IT"/>
              </w:rPr>
            </w:pPr>
            <w:r>
              <w:rPr>
                <w:lang w:val="it-IT"/>
              </w:rPr>
              <w:t>React, React Native, Bootstrap 4, 5</w:t>
            </w:r>
          </w:p>
          <w:p w14:paraId="188A5E45" w14:textId="1A7B6C87" w:rsidR="00351FDF" w:rsidRPr="00351FDF" w:rsidRDefault="00993C67" w:rsidP="00A3726F">
            <w:pPr>
              <w:pStyle w:val="Heading3"/>
            </w:pPr>
            <w:r>
              <w:t>PostGreSQL, MongoDB</w:t>
            </w:r>
          </w:p>
          <w:p w14:paraId="4796711C" w14:textId="77777777" w:rsidR="00351FDF" w:rsidRDefault="00993C67" w:rsidP="00A3726F">
            <w:pPr>
              <w:pStyle w:val="Heading3"/>
            </w:pPr>
            <w:r>
              <w:t>Google Cloud Services, AWS, Azure</w:t>
            </w:r>
          </w:p>
          <w:p w14:paraId="315CB62A" w14:textId="6D42D9DD" w:rsidR="00993C67" w:rsidRDefault="00993C67" w:rsidP="00993C67">
            <w:pPr>
              <w:rPr>
                <w:lang w:val="it-IT"/>
              </w:rPr>
            </w:pPr>
            <w:r>
              <w:rPr>
                <w:lang w:val="it-IT"/>
              </w:rPr>
              <w:t>DevOps</w:t>
            </w:r>
            <w:r w:rsidR="00056B09">
              <w:rPr>
                <w:lang w:val="it-IT"/>
              </w:rPr>
              <w:t>, Software Testing, Test-writing</w:t>
            </w:r>
          </w:p>
          <w:p w14:paraId="4491F0AF" w14:textId="4EDB39AF" w:rsidR="00993C67" w:rsidRDefault="00993C67" w:rsidP="00993C67">
            <w:pPr>
              <w:rPr>
                <w:lang w:val="it-IT"/>
              </w:rPr>
            </w:pPr>
            <w:r>
              <w:rPr>
                <w:lang w:val="it-IT"/>
              </w:rPr>
              <w:t>Agile, Scrum, Kan-Ban</w:t>
            </w:r>
            <w:r w:rsidR="005B7DD3">
              <w:rPr>
                <w:lang w:val="it-IT"/>
              </w:rPr>
              <w:t>, team solutions</w:t>
            </w:r>
          </w:p>
          <w:p w14:paraId="0F4F412E" w14:textId="5F01F93C" w:rsidR="00993C67" w:rsidRPr="00993C67" w:rsidRDefault="005B7DD3" w:rsidP="00993C67">
            <w:pPr>
              <w:rPr>
                <w:lang w:val="it-IT"/>
              </w:rPr>
            </w:pPr>
            <w:r>
              <w:t>Entity Rel</w:t>
            </w:r>
            <w:r>
              <w:t>ational modeling</w:t>
            </w:r>
          </w:p>
        </w:tc>
      </w:tr>
    </w:tbl>
    <w:p w14:paraId="619D1CBC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084C1B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5A02" w14:textId="77777777" w:rsidR="00084C1B" w:rsidRDefault="00084C1B" w:rsidP="00AA35A8">
      <w:pPr>
        <w:spacing w:line="240" w:lineRule="auto"/>
      </w:pPr>
      <w:r>
        <w:separator/>
      </w:r>
    </w:p>
  </w:endnote>
  <w:endnote w:type="continuationSeparator" w:id="0">
    <w:p w14:paraId="7EF10D99" w14:textId="77777777" w:rsidR="00084C1B" w:rsidRDefault="00084C1B" w:rsidP="00AA35A8">
      <w:pPr>
        <w:spacing w:line="240" w:lineRule="auto"/>
      </w:pPr>
      <w:r>
        <w:continuationSeparator/>
      </w:r>
    </w:p>
  </w:endnote>
  <w:endnote w:type="continuationNotice" w:id="1">
    <w:p w14:paraId="22BACDE7" w14:textId="77777777" w:rsidR="00084C1B" w:rsidRDefault="00084C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0857" w14:textId="77777777" w:rsidR="00084C1B" w:rsidRDefault="00084C1B" w:rsidP="00AA35A8">
      <w:pPr>
        <w:spacing w:line="240" w:lineRule="auto"/>
      </w:pPr>
      <w:r>
        <w:separator/>
      </w:r>
    </w:p>
  </w:footnote>
  <w:footnote w:type="continuationSeparator" w:id="0">
    <w:p w14:paraId="3E6B4ADF" w14:textId="77777777" w:rsidR="00084C1B" w:rsidRDefault="00084C1B" w:rsidP="00AA35A8">
      <w:pPr>
        <w:spacing w:line="240" w:lineRule="auto"/>
      </w:pPr>
      <w:r>
        <w:continuationSeparator/>
      </w:r>
    </w:p>
  </w:footnote>
  <w:footnote w:type="continuationNotice" w:id="1">
    <w:p w14:paraId="46BCAD53" w14:textId="77777777" w:rsidR="00084C1B" w:rsidRDefault="00084C1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41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06B39"/>
    <w:multiLevelType w:val="hybridMultilevel"/>
    <w:tmpl w:val="6A74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271205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8C"/>
    <w:rsid w:val="0000752A"/>
    <w:rsid w:val="00016465"/>
    <w:rsid w:val="000278FF"/>
    <w:rsid w:val="00033263"/>
    <w:rsid w:val="000334C1"/>
    <w:rsid w:val="00056B09"/>
    <w:rsid w:val="0006564E"/>
    <w:rsid w:val="000767C7"/>
    <w:rsid w:val="00084C1B"/>
    <w:rsid w:val="000873F6"/>
    <w:rsid w:val="000B286F"/>
    <w:rsid w:val="000C2B44"/>
    <w:rsid w:val="000D134B"/>
    <w:rsid w:val="000D4FD1"/>
    <w:rsid w:val="000F039F"/>
    <w:rsid w:val="0010041D"/>
    <w:rsid w:val="00101A9A"/>
    <w:rsid w:val="001125D5"/>
    <w:rsid w:val="00115347"/>
    <w:rsid w:val="00124ED6"/>
    <w:rsid w:val="00136B3E"/>
    <w:rsid w:val="00153576"/>
    <w:rsid w:val="00167789"/>
    <w:rsid w:val="00194704"/>
    <w:rsid w:val="001A2B5E"/>
    <w:rsid w:val="001B160B"/>
    <w:rsid w:val="001D041A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1523B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3F0B0E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53F8"/>
    <w:rsid w:val="005A6F8D"/>
    <w:rsid w:val="005B4861"/>
    <w:rsid w:val="005B7DD3"/>
    <w:rsid w:val="005E0FB7"/>
    <w:rsid w:val="005F5EF3"/>
    <w:rsid w:val="00605BCE"/>
    <w:rsid w:val="00610091"/>
    <w:rsid w:val="00626B3C"/>
    <w:rsid w:val="00643F4B"/>
    <w:rsid w:val="006701B2"/>
    <w:rsid w:val="0067215A"/>
    <w:rsid w:val="00676B73"/>
    <w:rsid w:val="0069541B"/>
    <w:rsid w:val="006A1E18"/>
    <w:rsid w:val="006A37C0"/>
    <w:rsid w:val="006C7F5A"/>
    <w:rsid w:val="006D0785"/>
    <w:rsid w:val="00736408"/>
    <w:rsid w:val="00746B0A"/>
    <w:rsid w:val="00752A04"/>
    <w:rsid w:val="0077153E"/>
    <w:rsid w:val="0079001A"/>
    <w:rsid w:val="00791376"/>
    <w:rsid w:val="00791C5D"/>
    <w:rsid w:val="007A5309"/>
    <w:rsid w:val="007B4FF4"/>
    <w:rsid w:val="007D7F15"/>
    <w:rsid w:val="007E47A0"/>
    <w:rsid w:val="00822AAD"/>
    <w:rsid w:val="00831977"/>
    <w:rsid w:val="00865D5F"/>
    <w:rsid w:val="00871DB8"/>
    <w:rsid w:val="00887E05"/>
    <w:rsid w:val="00890BD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93C67"/>
    <w:rsid w:val="009A7F3F"/>
    <w:rsid w:val="009D646A"/>
    <w:rsid w:val="00A20EF6"/>
    <w:rsid w:val="00A3726F"/>
    <w:rsid w:val="00A379B4"/>
    <w:rsid w:val="00A4248D"/>
    <w:rsid w:val="00A633B0"/>
    <w:rsid w:val="00A6489B"/>
    <w:rsid w:val="00A718B6"/>
    <w:rsid w:val="00A90E83"/>
    <w:rsid w:val="00A9291E"/>
    <w:rsid w:val="00AA1166"/>
    <w:rsid w:val="00AA35A8"/>
    <w:rsid w:val="00AA51F5"/>
    <w:rsid w:val="00AA530F"/>
    <w:rsid w:val="00AB6F71"/>
    <w:rsid w:val="00AB74C5"/>
    <w:rsid w:val="00AE562D"/>
    <w:rsid w:val="00AE7533"/>
    <w:rsid w:val="00B1661B"/>
    <w:rsid w:val="00B20F64"/>
    <w:rsid w:val="00B42685"/>
    <w:rsid w:val="00B45879"/>
    <w:rsid w:val="00B535AD"/>
    <w:rsid w:val="00B75292"/>
    <w:rsid w:val="00B8453F"/>
    <w:rsid w:val="00B85473"/>
    <w:rsid w:val="00BC2912"/>
    <w:rsid w:val="00BE5968"/>
    <w:rsid w:val="00BF7216"/>
    <w:rsid w:val="00C272EB"/>
    <w:rsid w:val="00C62E97"/>
    <w:rsid w:val="00C81645"/>
    <w:rsid w:val="00CA61BE"/>
    <w:rsid w:val="00CB3E40"/>
    <w:rsid w:val="00CE1A8C"/>
    <w:rsid w:val="00CF22B3"/>
    <w:rsid w:val="00D00CD9"/>
    <w:rsid w:val="00D15AAE"/>
    <w:rsid w:val="00D22971"/>
    <w:rsid w:val="00D60B19"/>
    <w:rsid w:val="00D86385"/>
    <w:rsid w:val="00D95726"/>
    <w:rsid w:val="00D973A7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79E4AEC"/>
  <w15:chartTrackingRefBased/>
  <w15:docId w15:val="{0B439DAC-5B75-400C-A1D6-247730C1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12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E1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16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GA-dev/personalpor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aul-adam/86ba423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gaportfolio.netlify.app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706898CBE41A8ABEC0DE7D9E2A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4483-AE81-4C6E-8CFC-392483B1E4D4}"/>
      </w:docPartPr>
      <w:docPartBody>
        <w:p w:rsidR="00000000" w:rsidRDefault="00000000">
          <w:pPr>
            <w:pStyle w:val="527706898CBE41A8ABEC0DE7D9E2A37E"/>
          </w:pPr>
          <w:r w:rsidRPr="002C4D08">
            <w:t>OBJECTIVE</w:t>
          </w:r>
        </w:p>
      </w:docPartBody>
    </w:docPart>
    <w:docPart>
      <w:docPartPr>
        <w:name w:val="0FD341132B674F7A86E68FDE9DF9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EB13-F736-41AE-9A03-A32B31496141}"/>
      </w:docPartPr>
      <w:docPartBody>
        <w:p w:rsidR="00000000" w:rsidRDefault="00000000">
          <w:pPr>
            <w:pStyle w:val="0FD341132B674F7A86E68FDE9DF9DFCD"/>
          </w:pPr>
          <w:r w:rsidRPr="001540E8">
            <w:t>Contact</w:t>
          </w:r>
        </w:p>
      </w:docPartBody>
    </w:docPart>
    <w:docPart>
      <w:docPartPr>
        <w:name w:val="15A1D42B50A14CF5B286E12ACC664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C2F9-584A-4EC9-B46A-50876F96C6C9}"/>
      </w:docPartPr>
      <w:docPartBody>
        <w:p w:rsidR="00000000" w:rsidRDefault="00000000">
          <w:pPr>
            <w:pStyle w:val="15A1D42B50A14CF5B286E12ACC664431"/>
          </w:pPr>
          <w:r w:rsidRPr="00CF2BE7">
            <w:t>Experience</w:t>
          </w:r>
        </w:p>
      </w:docPartBody>
    </w:docPart>
    <w:docPart>
      <w:docPartPr>
        <w:name w:val="58BE40DB661C415D8274C494BD2C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EB365-C11B-44A5-BAC6-9E09AB27CC96}"/>
      </w:docPartPr>
      <w:docPartBody>
        <w:p w:rsidR="00000000" w:rsidRDefault="00000000">
          <w:pPr>
            <w:pStyle w:val="58BE40DB661C415D8274C494BD2C7A85"/>
          </w:pPr>
          <w:r>
            <w:t>About Me</w:t>
          </w:r>
        </w:p>
      </w:docPartBody>
    </w:docPart>
    <w:docPart>
      <w:docPartPr>
        <w:name w:val="26C78368B7ED483C8DE9D083415C6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C0F0-8849-498C-8E7D-EE25479F0D48}"/>
      </w:docPartPr>
      <w:docPartBody>
        <w:p w:rsidR="00000000" w:rsidRDefault="00000000">
          <w:pPr>
            <w:pStyle w:val="26C78368B7ED483C8DE9D083415C66A0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02666CE1AA064C74AF91ECA046643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5C065-B471-47DD-936E-79E35847CB08}"/>
      </w:docPartPr>
      <w:docPartBody>
        <w:p w:rsidR="00000000" w:rsidRDefault="00000000">
          <w:pPr>
            <w:pStyle w:val="02666CE1AA064C74AF91ECA046643F99"/>
          </w:pPr>
          <w:r w:rsidRPr="00351FDF">
            <w:t>EDUCATION</w:t>
          </w:r>
        </w:p>
      </w:docPartBody>
    </w:docPart>
    <w:docPart>
      <w:docPartPr>
        <w:name w:val="88037DF409B44F49BDACBC4679D74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6077C-15C0-4FF9-9766-A388F878AC95}"/>
      </w:docPartPr>
      <w:docPartBody>
        <w:p w:rsidR="00000000" w:rsidRDefault="00000000">
          <w:pPr>
            <w:pStyle w:val="88037DF409B44F49BDACBC4679D7466C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0C"/>
    <w:rsid w:val="00F1004A"/>
    <w:rsid w:val="00F3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79F7E6E654384B5F79228915A7FE7">
    <w:name w:val="9FA79F7E6E654384B5F79228915A7FE7"/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742E0AA1D40C4BD8A79CAD8F98519823">
    <w:name w:val="742E0AA1D40C4BD8A79CAD8F98519823"/>
  </w:style>
  <w:style w:type="paragraph" w:customStyle="1" w:styleId="C68360A8773C4C18912CC93E992B320B">
    <w:name w:val="C68360A8773C4C18912CC93E992B320B"/>
  </w:style>
  <w:style w:type="paragraph" w:customStyle="1" w:styleId="527706898CBE41A8ABEC0DE7D9E2A37E">
    <w:name w:val="527706898CBE41A8ABEC0DE7D9E2A37E"/>
  </w:style>
  <w:style w:type="paragraph" w:customStyle="1" w:styleId="5FD73B51048B4B94A7B1114AAE3E3446">
    <w:name w:val="5FD73B51048B4B94A7B1114AAE3E3446"/>
  </w:style>
  <w:style w:type="paragraph" w:customStyle="1" w:styleId="0FD341132B674F7A86E68FDE9DF9DFCD">
    <w:name w:val="0FD341132B674F7A86E68FDE9DF9DFCD"/>
  </w:style>
  <w:style w:type="paragraph" w:customStyle="1" w:styleId="40558EC56AE146E8A086D65660C90265">
    <w:name w:val="40558EC56AE146E8A086D65660C90265"/>
  </w:style>
  <w:style w:type="paragraph" w:customStyle="1" w:styleId="965E9CCC39A348E2BBB4DD7057C73150">
    <w:name w:val="965E9CCC39A348E2BBB4DD7057C73150"/>
  </w:style>
  <w:style w:type="paragraph" w:customStyle="1" w:styleId="CCC519473EAA4115B6E86C8586C3A44F">
    <w:name w:val="CCC519473EAA4115B6E86C8586C3A44F"/>
  </w:style>
  <w:style w:type="paragraph" w:customStyle="1" w:styleId="578CCA347D9D46B18990320DFB808499">
    <w:name w:val="578CCA347D9D46B18990320DFB808499"/>
  </w:style>
  <w:style w:type="paragraph" w:customStyle="1" w:styleId="15A1D42B50A14CF5B286E12ACC664431">
    <w:name w:val="15A1D42B50A14CF5B286E12ACC664431"/>
  </w:style>
  <w:style w:type="paragraph" w:customStyle="1" w:styleId="A332C38211E4428DA2C019D1202985A0">
    <w:name w:val="A332C38211E4428DA2C019D1202985A0"/>
  </w:style>
  <w:style w:type="paragraph" w:customStyle="1" w:styleId="DE05C16A9842479CA6C589EA55E54B8E">
    <w:name w:val="DE05C16A9842479CA6C589EA55E54B8E"/>
  </w:style>
  <w:style w:type="paragraph" w:customStyle="1" w:styleId="2F419473696B4110A686F4170569DC24">
    <w:name w:val="2F419473696B4110A686F4170569DC24"/>
  </w:style>
  <w:style w:type="paragraph" w:customStyle="1" w:styleId="00FA75302A634BD5BB304F80BB627BF4">
    <w:name w:val="00FA75302A634BD5BB304F80BB627BF4"/>
  </w:style>
  <w:style w:type="paragraph" w:customStyle="1" w:styleId="FEA189B3105C468296EAA441D8334277">
    <w:name w:val="FEA189B3105C468296EAA441D8334277"/>
  </w:style>
  <w:style w:type="paragraph" w:customStyle="1" w:styleId="9CA5F99070D34BFDAF566C9988BFDF7B">
    <w:name w:val="9CA5F99070D34BFDAF566C9988BFDF7B"/>
  </w:style>
  <w:style w:type="paragraph" w:customStyle="1" w:styleId="BD8311E557844C028B6E595538B8AB6A">
    <w:name w:val="BD8311E557844C028B6E595538B8AB6A"/>
  </w:style>
  <w:style w:type="paragraph" w:customStyle="1" w:styleId="4F078BDCD5964824B1B37C0AF6050984">
    <w:name w:val="4F078BDCD5964824B1B37C0AF6050984"/>
  </w:style>
  <w:style w:type="paragraph" w:customStyle="1" w:styleId="61D1408267A946F388EBC2789C250089">
    <w:name w:val="61D1408267A946F388EBC2789C250089"/>
  </w:style>
  <w:style w:type="paragraph" w:customStyle="1" w:styleId="58BE40DB661C415D8274C494BD2C7A85">
    <w:name w:val="58BE40DB661C415D8274C494BD2C7A85"/>
  </w:style>
  <w:style w:type="paragraph" w:customStyle="1" w:styleId="26C78368B7ED483C8DE9D083415C66A0">
    <w:name w:val="26C78368B7ED483C8DE9D083415C66A0"/>
  </w:style>
  <w:style w:type="paragraph" w:customStyle="1" w:styleId="02666CE1AA064C74AF91ECA046643F99">
    <w:name w:val="02666CE1AA064C74AF91ECA046643F99"/>
  </w:style>
  <w:style w:type="paragraph" w:customStyle="1" w:styleId="FB2CFF826F5944889FBF8FADF6D2E1A9">
    <w:name w:val="FB2CFF826F5944889FBF8FADF6D2E1A9"/>
  </w:style>
  <w:style w:type="paragraph" w:customStyle="1" w:styleId="C748925D436A47E9BB412717091A17FF">
    <w:name w:val="C748925D436A47E9BB412717091A17FF"/>
  </w:style>
  <w:style w:type="paragraph" w:customStyle="1" w:styleId="88037DF409B44F49BDACBC4679D7466C">
    <w:name w:val="88037DF409B44F49BDACBC4679D7466C"/>
  </w:style>
  <w:style w:type="paragraph" w:customStyle="1" w:styleId="D7C210F5E4054A868A1A90787972EA6F">
    <w:name w:val="D7C210F5E4054A868A1A90787972EA6F"/>
  </w:style>
  <w:style w:type="paragraph" w:customStyle="1" w:styleId="89B50D69C85C4DFBAB86E55947EBE41B">
    <w:name w:val="89B50D69C85C4DFBAB86E55947EBE41B"/>
  </w:style>
  <w:style w:type="paragraph" w:customStyle="1" w:styleId="76BDF6886E7247A4BB137B82C97560FA">
    <w:name w:val="76BDF6886E7247A4BB137B82C97560FA"/>
  </w:style>
  <w:style w:type="paragraph" w:customStyle="1" w:styleId="EC32A28AA5244FD08A27C89BF7F3FC1A">
    <w:name w:val="EC32A28AA5244FD08A27C89BF7F3FC1A"/>
    <w:rsid w:val="00F36C0C"/>
  </w:style>
  <w:style w:type="paragraph" w:customStyle="1" w:styleId="2233A1E8F4B645E282401F6254DAE369">
    <w:name w:val="2233A1E8F4B645E282401F6254DAE369"/>
    <w:rsid w:val="00F36C0C"/>
  </w:style>
  <w:style w:type="paragraph" w:customStyle="1" w:styleId="A05BC5710C8B4A549FD427F5AD383151">
    <w:name w:val="A05BC5710C8B4A549FD427F5AD383151"/>
    <w:rsid w:val="00F36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139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Adam</dc:creator>
  <cp:keywords/>
  <dc:description/>
  <cp:lastModifiedBy>Paul Adam</cp:lastModifiedBy>
  <cp:revision>2</cp:revision>
  <cp:lastPrinted>2024-02-04T21:49:00Z</cp:lastPrinted>
  <dcterms:created xsi:type="dcterms:W3CDTF">2024-02-06T00:00:00Z</dcterms:created>
  <dcterms:modified xsi:type="dcterms:W3CDTF">2024-02-06T00:00:00Z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