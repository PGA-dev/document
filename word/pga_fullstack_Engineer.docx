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EEF4E8D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3645367" wp14:editId="0E3F83C0">
                <wp:simplePos x="0" y="0"/>
                <wp:positionH relativeFrom="page">
                  <wp:posOffset>4505325</wp:posOffset>
                </wp:positionH>
                <wp:positionV relativeFrom="paragraph">
                  <wp:posOffset>-514350</wp:posOffset>
                </wp:positionV>
                <wp:extent cx="3140075" cy="10106025"/>
                <wp:effectExtent l="0" t="0" r="3175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10106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B243" id="Rectangle 1" o:spid="_x0000_s1026" alt="&quot;&quot;" style="position:absolute;margin-left:354.75pt;margin-top:-40.5pt;width:247.25pt;height:79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" fillcolor="#d258ce [2153]" stroked="f">
                <v:fill color2="#f7e1f6 [1945]" rotate="t" angle="180" colors="0 #d359d0;31457f #f2cff1;1 #f7e2f7" focus="100%" type="gradient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270"/>
        <w:gridCol w:w="4140"/>
      </w:tblGrid>
      <w:tr w:rsidR="00AB74C5" w:rsidRPr="00136B3E" w14:paraId="73694C7F" w14:textId="77777777" w:rsidTr="00CE1A8C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DA52EE5" w14:textId="54272C74" w:rsidR="00AB74C5" w:rsidRDefault="00CE1A8C" w:rsidP="00AB74C5">
            <w:pPr>
              <w:pStyle w:val="Title"/>
            </w:pPr>
            <w:r>
              <w:t>Paul G</w:t>
            </w:r>
            <w:r w:rsidR="00AB74C5">
              <w:t xml:space="preserve"> </w:t>
            </w:r>
            <w:r>
              <w:rPr>
                <w:rStyle w:val="NotBold"/>
              </w:rPr>
              <w:t>Adam</w:t>
            </w:r>
          </w:p>
          <w:p w14:paraId="2504DF75" w14:textId="0936F7AF" w:rsidR="00AB74C5" w:rsidRPr="00A3726F" w:rsidRDefault="00CE1A8C" w:rsidP="00AB74C5">
            <w:pPr>
              <w:pStyle w:val="Subtitle"/>
              <w:rPr>
                <w:lang w:val="de-DE"/>
              </w:rPr>
            </w:pPr>
            <w:r>
              <w:t xml:space="preserve">Full Stack </w:t>
            </w:r>
            <w:r w:rsidR="007742E2">
              <w:t>Software engineer</w:t>
            </w:r>
          </w:p>
        </w:tc>
        <w:tc>
          <w:tcPr>
            <w:tcW w:w="270" w:type="dxa"/>
          </w:tcPr>
          <w:p w14:paraId="46FD644B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4140" w:type="dxa"/>
          </w:tcPr>
          <w:p w14:paraId="01FD7475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542C293E" w14:textId="77777777" w:rsidTr="001C3CBB">
        <w:trPr>
          <w:trHeight w:val="2573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32EC374" w14:textId="5AD60747" w:rsidR="00676B73" w:rsidRPr="002C4D08" w:rsidRDefault="007D1DD4" w:rsidP="00AB74C5">
            <w:pPr>
              <w:pStyle w:val="Subtitle"/>
            </w:pPr>
            <w:r>
              <w:t>Skills</w:t>
            </w:r>
          </w:p>
          <w:p w14:paraId="5ADA9643" w14:textId="3B64F648" w:rsidR="00F01FCB" w:rsidRPr="00AE1B7E" w:rsidRDefault="00AE1B7E" w:rsidP="00AE1B7E">
            <w:pPr>
              <w:rPr>
                <w:lang w:val="it-IT"/>
              </w:rPr>
            </w:pPr>
            <w:r>
              <w:t xml:space="preserve">- </w:t>
            </w:r>
            <w:r w:rsidR="007D1DD4">
              <w:t>HTML5, CSS3, Java</w:t>
            </w:r>
            <w:r w:rsidR="00EA1CFD">
              <w:t>S</w:t>
            </w:r>
            <w:r w:rsidR="007D1DD4">
              <w:t xml:space="preserve">cript, </w:t>
            </w:r>
            <w:r w:rsidR="00F01FCB">
              <w:t xml:space="preserve">TypeScript, </w:t>
            </w:r>
            <w:r w:rsidR="00F01FCB" w:rsidRPr="00AE1B7E">
              <w:rPr>
                <w:lang w:val="it-IT"/>
              </w:rPr>
              <w:t>Sass/SCSS</w:t>
            </w:r>
            <w:r w:rsidR="00F01FCB" w:rsidRPr="00AE1B7E">
              <w:rPr>
                <w:lang w:val="it-IT"/>
              </w:rPr>
              <w:t>, .Net</w:t>
            </w:r>
            <w:r w:rsidRPr="00AE1B7E">
              <w:rPr>
                <w:lang w:val="it-IT"/>
              </w:rPr>
              <w:t>, JSON</w:t>
            </w:r>
          </w:p>
          <w:p w14:paraId="7D775EF4" w14:textId="6128A348" w:rsidR="007D1DD4" w:rsidRDefault="00AE1B7E" w:rsidP="007D1DD4">
            <w:pPr>
              <w:pStyle w:val="Heading3"/>
            </w:pPr>
            <w:r>
              <w:t xml:space="preserve">- </w:t>
            </w:r>
            <w:r w:rsidR="007D1DD4">
              <w:t>SQL, C#</w:t>
            </w:r>
            <w:r w:rsidR="00F01FCB">
              <w:t>,</w:t>
            </w:r>
            <w:r w:rsidR="007D1DD4">
              <w:t xml:space="preserve"> Python, SQL, T-SQL</w:t>
            </w:r>
            <w:r>
              <w:t>, Node.JS, Postman</w:t>
            </w:r>
          </w:p>
          <w:p w14:paraId="6782B664" w14:textId="5B3A3A4F" w:rsidR="007D1DD4" w:rsidRPr="00AB6F71" w:rsidRDefault="00AE1B7E" w:rsidP="007D1DD4">
            <w:pPr>
              <w:rPr>
                <w:lang w:val="it-IT"/>
              </w:rPr>
            </w:pPr>
            <w:r>
              <w:rPr>
                <w:lang w:val="it-IT"/>
              </w:rPr>
              <w:t xml:space="preserve">- </w:t>
            </w:r>
            <w:r w:rsidR="007D1DD4">
              <w:rPr>
                <w:lang w:val="it-IT"/>
              </w:rPr>
              <w:t>React, React Native, Bootstrap 4, 5</w:t>
            </w:r>
            <w:r w:rsidR="00F01FCB">
              <w:rPr>
                <w:lang w:val="it-IT"/>
              </w:rPr>
              <w:t>, Flask, Django</w:t>
            </w:r>
          </w:p>
          <w:p w14:paraId="1C9C0EFE" w14:textId="00B77A53" w:rsidR="007D1DD4" w:rsidRPr="00351FDF" w:rsidRDefault="00AE1B7E" w:rsidP="007D1DD4">
            <w:pPr>
              <w:pStyle w:val="Heading3"/>
            </w:pPr>
            <w:r>
              <w:t xml:space="preserve">- </w:t>
            </w:r>
            <w:r w:rsidR="007D1DD4">
              <w:t>PostGreSQL, MongoDB</w:t>
            </w:r>
            <w:r w:rsidR="00D02E5F">
              <w:t xml:space="preserve">, </w:t>
            </w:r>
            <w:r w:rsidR="00D02E5F">
              <w:t>Entity Relational modeling</w:t>
            </w:r>
          </w:p>
          <w:p w14:paraId="29F7F8FF" w14:textId="3C00977C" w:rsidR="007D1DD4" w:rsidRDefault="00AE1B7E" w:rsidP="007D1DD4">
            <w:pPr>
              <w:pStyle w:val="Heading3"/>
            </w:pPr>
            <w:r>
              <w:t xml:space="preserve">- </w:t>
            </w:r>
            <w:r w:rsidR="007D1DD4">
              <w:t>Google Cloud Services, AWS, Azure</w:t>
            </w:r>
          </w:p>
          <w:p w14:paraId="2918167F" w14:textId="56989752" w:rsidR="007D1DD4" w:rsidRDefault="00AE1B7E" w:rsidP="007D1DD4">
            <w:pPr>
              <w:rPr>
                <w:lang w:val="it-IT"/>
              </w:rPr>
            </w:pPr>
            <w:r>
              <w:rPr>
                <w:lang w:val="it-IT"/>
              </w:rPr>
              <w:t xml:space="preserve">- </w:t>
            </w:r>
            <w:r w:rsidR="007D1DD4">
              <w:rPr>
                <w:lang w:val="it-IT"/>
              </w:rPr>
              <w:t>DevOps, Software Testing, Test-writing</w:t>
            </w:r>
          </w:p>
          <w:p w14:paraId="35365201" w14:textId="5A7013F2" w:rsidR="00676B73" w:rsidRPr="00D02E5F" w:rsidRDefault="00AE1B7E" w:rsidP="007D1DD4">
            <w:pPr>
              <w:rPr>
                <w:lang w:val="it-IT"/>
              </w:rPr>
            </w:pPr>
            <w:r>
              <w:rPr>
                <w:lang w:val="it-IT"/>
              </w:rPr>
              <w:t xml:space="preserve">- </w:t>
            </w:r>
            <w:r w:rsidR="007D1DD4">
              <w:rPr>
                <w:lang w:val="it-IT"/>
              </w:rPr>
              <w:t>Agile, Scrum, Kan-Ban,</w:t>
            </w:r>
            <w:r>
              <w:rPr>
                <w:lang w:val="it-IT"/>
              </w:rPr>
              <w:t xml:space="preserve"> waterfall, </w:t>
            </w:r>
            <w:r w:rsidR="007D1DD4">
              <w:rPr>
                <w:lang w:val="it-IT"/>
              </w:rPr>
              <w:t xml:space="preserve"> team solutions</w:t>
            </w:r>
            <w:r w:rsidR="00E25601">
              <w:rPr>
                <w:lang w:val="it-IT"/>
              </w:rPr>
              <w:t>, GIT</w:t>
            </w:r>
          </w:p>
        </w:tc>
        <w:tc>
          <w:tcPr>
            <w:tcW w:w="270" w:type="dxa"/>
            <w:vMerge w:val="restart"/>
          </w:tcPr>
          <w:p w14:paraId="7FF4AF39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4140" w:type="dxa"/>
          </w:tcPr>
          <w:p w14:paraId="49EAB3A9" w14:textId="77777777" w:rsidR="0095346F" w:rsidRDefault="0095346F" w:rsidP="00676B73">
            <w:pPr>
              <w:pStyle w:val="Subtitle"/>
            </w:pPr>
          </w:p>
          <w:p w14:paraId="5416CB36" w14:textId="24D9930A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0FD341132B674F7A86E68FDE9DF9DFCD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097EC55D" w14:textId="21C413FF" w:rsidR="00676B73" w:rsidRPr="0099108A" w:rsidRDefault="00CE1A8C" w:rsidP="0099108A">
            <w:pPr>
              <w:pStyle w:val="Heading3"/>
            </w:pPr>
            <w:r w:rsidRPr="00CE1A8C">
              <w:t>paulgadam@gmail.com</w:t>
            </w:r>
            <w:r>
              <w:t xml:space="preserve">  </w:t>
            </w:r>
          </w:p>
          <w:p w14:paraId="5F664618" w14:textId="54BFD21F" w:rsidR="0099108A" w:rsidRPr="0099108A" w:rsidRDefault="00CE1A8C" w:rsidP="0099108A">
            <w:pPr>
              <w:pStyle w:val="Heading3"/>
            </w:pPr>
            <w:r>
              <w:t>pga2nd@gmail.com</w:t>
            </w:r>
          </w:p>
          <w:p w14:paraId="719BE13B" w14:textId="147DF50F" w:rsidR="0099108A" w:rsidRPr="0099108A" w:rsidRDefault="00000000" w:rsidP="0099108A">
            <w:pPr>
              <w:pStyle w:val="Heading3"/>
            </w:pPr>
            <w:hyperlink r:id="rId11" w:history="1">
              <w:r w:rsidR="00B1661B" w:rsidRPr="00B1661B">
                <w:rPr>
                  <w:rStyle w:val="Hyperlink"/>
                  <w:color w:val="043D68" w:themeColor="text2"/>
                </w:rPr>
                <w:t>Portfolio</w:t>
              </w:r>
            </w:hyperlink>
          </w:p>
          <w:p w14:paraId="60C8C052" w14:textId="77777777" w:rsidR="00676B73" w:rsidRDefault="00000000" w:rsidP="0099108A">
            <w:pPr>
              <w:pStyle w:val="Heading3"/>
            </w:pPr>
            <w:hyperlink r:id="rId12" w:history="1">
              <w:r w:rsidR="00B1661B" w:rsidRPr="00B1661B">
                <w:rPr>
                  <w:rStyle w:val="Hyperlink"/>
                  <w:color w:val="043D68" w:themeColor="text2"/>
                </w:rPr>
                <w:t>PGA</w:t>
              </w:r>
              <w:r w:rsidR="00B1661B">
                <w:rPr>
                  <w:rStyle w:val="Hyperlink"/>
                </w:rPr>
                <w:t xml:space="preserve"> </w:t>
              </w:r>
              <w:r w:rsidR="00B1661B" w:rsidRPr="00B1661B">
                <w:rPr>
                  <w:rStyle w:val="Hyperlink"/>
                  <w:color w:val="043D68" w:themeColor="text2"/>
                </w:rPr>
                <w:t>LinkedIn</w:t>
              </w:r>
            </w:hyperlink>
          </w:p>
          <w:p w14:paraId="041C7E76" w14:textId="033B8411" w:rsidR="0067215A" w:rsidRPr="0067215A" w:rsidRDefault="00000000" w:rsidP="0067215A">
            <w:pPr>
              <w:rPr>
                <w:lang w:val="it-IT"/>
              </w:rPr>
            </w:pPr>
            <w:hyperlink r:id="rId13" w:history="1">
              <w:r w:rsidR="0067215A" w:rsidRPr="0067215A">
                <w:rPr>
                  <w:rStyle w:val="Hyperlink"/>
                  <w:color w:val="043D68" w:themeColor="text2"/>
                  <w:lang w:val="it-IT"/>
                </w:rPr>
                <w:t>GitHub</w:t>
              </w:r>
            </w:hyperlink>
          </w:p>
        </w:tc>
      </w:tr>
      <w:tr w:rsidR="00676B73" w:rsidRPr="002C4D08" w14:paraId="6E843974" w14:textId="77777777" w:rsidTr="00CE1A8C">
        <w:trPr>
          <w:trHeight w:val="9792"/>
        </w:trPr>
        <w:tc>
          <w:tcPr>
            <w:tcW w:w="6390" w:type="dxa"/>
          </w:tcPr>
          <w:p w14:paraId="3D370817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C068CF" wp14:editId="3D81A850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562D0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5EBC8B" w14:textId="69083AAE" w:rsidR="00056B09" w:rsidRPr="00AA51F5" w:rsidRDefault="00000000" w:rsidP="009F7DFF">
            <w:pPr>
              <w:pStyle w:val="Subtitle"/>
            </w:pPr>
            <w:sdt>
              <w:sdtPr>
                <w:id w:val="1696962928"/>
                <w:placeholder>
                  <w:docPart w:val="15A1D42B50A14CF5B286E12ACC664431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6326BEF8" w14:textId="5CEC0987" w:rsidR="00AA51F5" w:rsidRPr="00A3726F" w:rsidRDefault="00993C67" w:rsidP="00A3726F">
            <w:pPr>
              <w:pStyle w:val="Heading1"/>
            </w:pPr>
            <w:r>
              <w:t>Resource Data Inc</w:t>
            </w:r>
          </w:p>
          <w:p w14:paraId="5E0CC6F0" w14:textId="56509C79" w:rsidR="00993C67" w:rsidRDefault="00993C67" w:rsidP="00AA51F5">
            <w:pPr>
              <w:pStyle w:val="Heading2"/>
            </w:pPr>
            <w:r>
              <w:t>Anchorage, Boise, Houston, Juneau</w:t>
            </w:r>
          </w:p>
          <w:p w14:paraId="60792859" w14:textId="6BC42001" w:rsidR="00AA51F5" w:rsidRPr="00AA51F5" w:rsidRDefault="00993C67" w:rsidP="00AA51F5">
            <w:pPr>
              <w:pStyle w:val="Heading2"/>
            </w:pPr>
            <w:r>
              <w:t>August 2011-Spring 2016</w:t>
            </w:r>
          </w:p>
          <w:p w14:paraId="110605E1" w14:textId="700003B4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>Drove the Bosie Branch’s testing, test-writing effort on client and internal projects</w:t>
            </w:r>
            <w:r w:rsidR="00D02E5F">
              <w:rPr>
                <w:color w:val="auto"/>
                <w:szCs w:val="20"/>
              </w:rPr>
              <w:t xml:space="preserve"> Including SQL scripting, UAT, test writing, .Net testing, and GIS testing</w:t>
            </w:r>
            <w:r w:rsidRPr="00056B09">
              <w:rPr>
                <w:color w:val="auto"/>
                <w:szCs w:val="20"/>
              </w:rPr>
              <w:t xml:space="preserve">. </w:t>
            </w:r>
          </w:p>
          <w:p w14:paraId="375B7C54" w14:textId="77777777" w:rsidR="00890BD5" w:rsidRPr="00056B09" w:rsidRDefault="00890BD5" w:rsidP="00890BD5"/>
          <w:p w14:paraId="7A7BCC2D" w14:textId="3CEA4E52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>Created a new opportunity for myself</w:t>
            </w:r>
            <w:r w:rsidR="00056B09" w:rsidRPr="00056B09">
              <w:rPr>
                <w:color w:val="auto"/>
                <w:szCs w:val="20"/>
              </w:rPr>
              <w:t>, and RDI,</w:t>
            </w:r>
            <w:r w:rsidRPr="00056B09">
              <w:rPr>
                <w:color w:val="auto"/>
                <w:szCs w:val="20"/>
              </w:rPr>
              <w:t xml:space="preserve"> at a local energy client’s GIS department,</w:t>
            </w:r>
            <w:r w:rsidR="00056B09" w:rsidRPr="00056B09">
              <w:rPr>
                <w:color w:val="auto"/>
                <w:szCs w:val="20"/>
              </w:rPr>
              <w:t xml:space="preserve"> by</w:t>
            </w:r>
            <w:r w:rsidRPr="00056B09">
              <w:rPr>
                <w:color w:val="auto"/>
                <w:szCs w:val="20"/>
              </w:rPr>
              <w:t xml:space="preserve"> taking an administrative role and expanding it to</w:t>
            </w:r>
            <w:r w:rsidR="00890BD5">
              <w:rPr>
                <w:color w:val="auto"/>
                <w:szCs w:val="20"/>
              </w:rPr>
              <w:t xml:space="preserve"> a full GIS analyst role to</w:t>
            </w:r>
            <w:r w:rsidRPr="00056B09">
              <w:rPr>
                <w:color w:val="auto"/>
                <w:szCs w:val="20"/>
              </w:rPr>
              <w:t xml:space="preserve"> better serve the client’s needs. </w:t>
            </w:r>
          </w:p>
          <w:p w14:paraId="3D787654" w14:textId="77777777" w:rsidR="00890BD5" w:rsidRPr="00056B09" w:rsidRDefault="00890BD5" w:rsidP="00890BD5">
            <w:pPr>
              <w:pStyle w:val="ListParagraph"/>
            </w:pPr>
          </w:p>
          <w:p w14:paraId="624ACB8A" w14:textId="6FAC9BE4" w:rsidR="00351FDF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 xml:space="preserve"> </w:t>
            </w:r>
            <w:r w:rsidR="00890BD5">
              <w:rPr>
                <w:color w:val="auto"/>
                <w:szCs w:val="20"/>
              </w:rPr>
              <w:t xml:space="preserve">Promoted to test manager on a local client’s grocery MVVM project after creating written test </w:t>
            </w:r>
            <w:r w:rsidR="001A2B5E">
              <w:rPr>
                <w:color w:val="auto"/>
                <w:szCs w:val="20"/>
              </w:rPr>
              <w:t>solutions and</w:t>
            </w:r>
            <w:r w:rsidR="00890BD5">
              <w:rPr>
                <w:color w:val="auto"/>
                <w:szCs w:val="20"/>
              </w:rPr>
              <w:t xml:space="preserve"> managing a testing regression base for an agile team.</w:t>
            </w:r>
          </w:p>
          <w:p w14:paraId="61474E29" w14:textId="77777777" w:rsidR="00AB6F71" w:rsidRDefault="00AB6F71" w:rsidP="00890BD5">
            <w:pPr>
              <w:pStyle w:val="ListParagraph"/>
            </w:pPr>
          </w:p>
          <w:p w14:paraId="2127AAC2" w14:textId="2011F686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 xml:space="preserve">Helped build Boise’s VMWare server </w:t>
            </w:r>
            <w:r w:rsidR="001A2B5E" w:rsidRPr="0006564E">
              <w:rPr>
                <w:color w:val="000000" w:themeColor="text1"/>
              </w:rPr>
              <w:t>farm.</w:t>
            </w:r>
          </w:p>
          <w:p w14:paraId="68D481F7" w14:textId="7777777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</w:p>
          <w:p w14:paraId="58827267" w14:textId="636DF35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>Desktop support for development teams</w:t>
            </w:r>
          </w:p>
          <w:p w14:paraId="573F9A15" w14:textId="77777777" w:rsidR="0006564E" w:rsidRPr="00056B09" w:rsidRDefault="0006564E" w:rsidP="0006564E">
            <w:pPr>
              <w:pStyle w:val="ListParagraph"/>
            </w:pPr>
          </w:p>
          <w:p w14:paraId="4D91C722" w14:textId="7300EE97" w:rsidR="00351FDF" w:rsidRPr="00020BEB" w:rsidRDefault="00101A9A" w:rsidP="00351FDF">
            <w:pPr>
              <w:pStyle w:val="Heading1"/>
            </w:pPr>
            <w:r>
              <w:t>eB</w:t>
            </w:r>
            <w:r w:rsidR="00993C67">
              <w:t>ay Store</w:t>
            </w:r>
          </w:p>
          <w:p w14:paraId="385AC9FB" w14:textId="7547F9E4" w:rsidR="00056B09" w:rsidRDefault="00056B09" w:rsidP="00351FDF">
            <w:pPr>
              <w:pStyle w:val="Heading2"/>
            </w:pPr>
            <w:r>
              <w:t>Online</w:t>
            </w:r>
          </w:p>
          <w:p w14:paraId="6C913AB7" w14:textId="3112C6A1" w:rsidR="00351FDF" w:rsidRPr="00020BEB" w:rsidRDefault="00993C67" w:rsidP="00351FDF">
            <w:pPr>
              <w:pStyle w:val="Heading2"/>
              <w:rPr>
                <w:i/>
              </w:rPr>
            </w:pPr>
            <w:r>
              <w:t>January 2003 to Spring 2016</w:t>
            </w:r>
          </w:p>
          <w:p w14:paraId="4722E44D" w14:textId="64ABF3FA" w:rsidR="00351FDF" w:rsidRPr="0095346F" w:rsidRDefault="00056B09" w:rsidP="0095346F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Created, </w:t>
            </w:r>
            <w:r w:rsidR="00CF587D">
              <w:t>maintained</w:t>
            </w:r>
            <w:r>
              <w:t xml:space="preserve">, and </w:t>
            </w:r>
            <w:r w:rsidR="007A5309">
              <w:t>supported</w:t>
            </w:r>
            <w:r>
              <w:t xml:space="preserve"> templates and sales pages for my online </w:t>
            </w:r>
            <w:r w:rsidR="00101A9A">
              <w:t>eB</w:t>
            </w:r>
            <w:r>
              <w:t>ay sales business using HTML, CSS; learning these skills from scratch, as a need to increase my sales marketing.</w:t>
            </w:r>
          </w:p>
        </w:tc>
        <w:tc>
          <w:tcPr>
            <w:tcW w:w="270" w:type="dxa"/>
            <w:vMerge/>
          </w:tcPr>
          <w:p w14:paraId="209D49DF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4140" w:type="dxa"/>
          </w:tcPr>
          <w:p w14:paraId="4D27B911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22DA1B" wp14:editId="7E161DDD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F6AEE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215388" w14:textId="1F5D25D6" w:rsidR="00A3726F" w:rsidRPr="00A3726F" w:rsidRDefault="006D4112" w:rsidP="00056B09">
            <w:pPr>
              <w:pStyle w:val="Subtitle"/>
            </w:pPr>
            <w:r>
              <w:t>Project Highlights</w:t>
            </w:r>
          </w:p>
          <w:p w14:paraId="6B8A5D04" w14:textId="3124F065" w:rsidR="00351FDF" w:rsidRDefault="00B64A04" w:rsidP="00676B73">
            <w:r>
              <w:t>-Portfolio site using React/Redux and straight CSS-module approach</w:t>
            </w:r>
          </w:p>
          <w:p w14:paraId="0748CA8E" w14:textId="71C1DA34" w:rsidR="00B64A04" w:rsidRDefault="00B64A04" w:rsidP="00676B73">
            <w:r>
              <w:t>-</w:t>
            </w:r>
            <w:r w:rsidR="00100B65">
              <w:t>Guitar Buying guide created using React and Node.JS</w:t>
            </w:r>
          </w:p>
          <w:p w14:paraId="1CF1D2F3" w14:textId="25B72110" w:rsidR="00100B65" w:rsidRDefault="00100B65" w:rsidP="00676B73">
            <w:r>
              <w:t xml:space="preserve">-Grocery App using </w:t>
            </w:r>
            <w:proofErr w:type="spellStart"/>
            <w:r>
              <w:t>PostGreSQL</w:t>
            </w:r>
            <w:proofErr w:type="spellEnd"/>
            <w:r>
              <w:t>, Python and Django</w:t>
            </w:r>
          </w:p>
          <w:p w14:paraId="361F60C8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84A23E" wp14:editId="48510136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6D7E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CD0BC15" w14:textId="77777777" w:rsidR="00351FDF" w:rsidRPr="00E91344" w:rsidRDefault="00351FDF" w:rsidP="00676B73"/>
          <w:p w14:paraId="246E67BF" w14:textId="3EFC3D04" w:rsidR="00351FDF" w:rsidRPr="009B4B3C" w:rsidRDefault="00000000" w:rsidP="00056B09">
            <w:pPr>
              <w:pStyle w:val="Subtitle"/>
            </w:pPr>
            <w:sdt>
              <w:sdtPr>
                <w:id w:val="-1334530411"/>
                <w:placeholder>
                  <w:docPart w:val="02666CE1AA064C74AF91ECA046643F99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3A8EC9C7" w14:textId="3A798EE4" w:rsidR="00351FDF" w:rsidRPr="00BC2912" w:rsidRDefault="00056B09" w:rsidP="00136B3E">
            <w:pPr>
              <w:rPr>
                <w:b/>
                <w:bCs/>
                <w:szCs w:val="20"/>
              </w:rPr>
            </w:pPr>
            <w:r w:rsidRPr="00BC2912">
              <w:rPr>
                <w:b/>
                <w:bCs/>
                <w:szCs w:val="20"/>
              </w:rPr>
              <w:t>NuCamp 2022-2023</w:t>
            </w:r>
          </w:p>
          <w:p w14:paraId="12DFA466" w14:textId="23F667E3" w:rsidR="00351FDF" w:rsidRDefault="00056B09" w:rsidP="00A3726F">
            <w:pPr>
              <w:rPr>
                <w:lang w:val="it-IT"/>
              </w:rPr>
            </w:pPr>
            <w:r>
              <w:rPr>
                <w:lang w:val="it-IT"/>
              </w:rPr>
              <w:t>Honors Full Stack, Honors Front End, Honors Back End</w:t>
            </w:r>
          </w:p>
          <w:p w14:paraId="20C638F2" w14:textId="5883FDCB" w:rsidR="00056B09" w:rsidRPr="00BC2912" w:rsidRDefault="00BC2912" w:rsidP="00A3726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2003-</w:t>
            </w:r>
            <w:r>
              <w:rPr>
                <w:b/>
                <w:bCs/>
              </w:rPr>
              <w:t>2005</w:t>
            </w:r>
          </w:p>
          <w:p w14:paraId="28B28D03" w14:textId="4C814806" w:rsidR="00676B73" w:rsidRDefault="00BC2912" w:rsidP="00351FDF">
            <w:r w:rsidRPr="00BC2912">
              <w:rPr>
                <w:i/>
                <w:iCs/>
              </w:rPr>
              <w:t>MA Social Science Sociology</w:t>
            </w:r>
            <w:r>
              <w:t xml:space="preserve"> GPA 3.92</w:t>
            </w:r>
          </w:p>
          <w:p w14:paraId="36246EC1" w14:textId="001F3095" w:rsidR="00BC2912" w:rsidRDefault="00BC2912" w:rsidP="00351FDF">
            <w:r>
              <w:t>Dialogue Across Disciplines 1</w:t>
            </w:r>
            <w:r w:rsidRPr="00BC2912">
              <w:rPr>
                <w:vertAlign w:val="superscript"/>
              </w:rPr>
              <w:t>st</w:t>
            </w:r>
            <w:r>
              <w:t xml:space="preserve"> place</w:t>
            </w:r>
          </w:p>
          <w:p w14:paraId="79ECBDB1" w14:textId="19EE88E4" w:rsidR="00BC2912" w:rsidRPr="00BC2912" w:rsidRDefault="00BC2912" w:rsidP="00351FD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</w:t>
            </w:r>
            <w:r>
              <w:rPr>
                <w:b/>
                <w:bCs/>
              </w:rPr>
              <w:t>5</w:t>
            </w:r>
            <w:r w:rsidRPr="00BC2912">
              <w:rPr>
                <w:b/>
                <w:bCs/>
              </w:rPr>
              <w:t>-2009</w:t>
            </w:r>
          </w:p>
          <w:p w14:paraId="19FC59AA" w14:textId="1E1222CF" w:rsidR="00BC2912" w:rsidRDefault="00BC2912" w:rsidP="00351FDF">
            <w:r w:rsidRPr="00BC2912">
              <w:rPr>
                <w:i/>
                <w:iCs/>
              </w:rPr>
              <w:t>BA Philosophy</w:t>
            </w:r>
            <w:r>
              <w:t xml:space="preserve"> GPA: 3.89</w:t>
            </w:r>
          </w:p>
          <w:p w14:paraId="584FCA3F" w14:textId="46C2F7F1" w:rsidR="00BC2912" w:rsidRDefault="00BC2912" w:rsidP="00351FDF">
            <w:r>
              <w:t>Philosophy Club President</w:t>
            </w:r>
          </w:p>
          <w:p w14:paraId="078E888F" w14:textId="3A12B493" w:rsidR="00BC2912" w:rsidRDefault="00BC2912" w:rsidP="00351FDF">
            <w:r>
              <w:t>Dean</w:t>
            </w:r>
            <w:r w:rsidR="001A2B5E">
              <w:t>’</w:t>
            </w:r>
            <w:r>
              <w:t>s List All Semesters</w:t>
            </w:r>
          </w:p>
          <w:p w14:paraId="64D86928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6A8428A" wp14:editId="600DA4BD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52636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46FECB" w14:textId="77777777" w:rsidR="00351FDF" w:rsidRPr="00E91344" w:rsidRDefault="00351FDF" w:rsidP="00351FDF"/>
          <w:p w14:paraId="0FBB7B64" w14:textId="37A0330C" w:rsidR="00351FDF" w:rsidRPr="00E91344" w:rsidRDefault="007D1DD4" w:rsidP="00AB6F71">
            <w:pPr>
              <w:pStyle w:val="Subtitle"/>
            </w:pPr>
            <w:r>
              <w:t>Certifications</w:t>
            </w:r>
          </w:p>
          <w:p w14:paraId="35DA708C" w14:textId="4EE49074" w:rsidR="001C3CBB" w:rsidRPr="001C3CBB" w:rsidRDefault="001C3CBB" w:rsidP="00993C67">
            <w:pPr>
              <w:rPr>
                <w:b/>
                <w:bCs/>
                <w:lang w:val="it-IT"/>
              </w:rPr>
            </w:pPr>
            <w:r w:rsidRPr="001C3CBB">
              <w:rPr>
                <w:b/>
                <w:bCs/>
                <w:lang w:val="it-IT"/>
              </w:rPr>
              <w:t>NuCamp:</w:t>
            </w:r>
          </w:p>
          <w:p w14:paraId="0F0F8690" w14:textId="6763E6B4" w:rsidR="009F7DFF" w:rsidRPr="009F7DFF" w:rsidRDefault="009F7DFF" w:rsidP="00993C67">
            <w:pPr>
              <w:rPr>
                <w:i/>
                <w:iCs/>
                <w:lang w:val="it-IT"/>
              </w:rPr>
            </w:pPr>
            <w:r w:rsidRPr="009F7DFF">
              <w:rPr>
                <w:i/>
                <w:iCs/>
                <w:lang w:val="it-IT"/>
              </w:rPr>
              <w:t>Front End Development</w:t>
            </w:r>
            <w:r w:rsidR="0095346F" w:rsidRPr="009F7DFF">
              <w:rPr>
                <w:i/>
                <w:iCs/>
                <w:lang w:val="it-IT"/>
              </w:rPr>
              <w:t xml:space="preserve">: </w:t>
            </w:r>
          </w:p>
          <w:p w14:paraId="28C26ABA" w14:textId="18F0C29C" w:rsidR="00993C67" w:rsidRDefault="009F7DFF" w:rsidP="00993C67">
            <w:pPr>
              <w:rPr>
                <w:lang w:val="it-IT"/>
              </w:rPr>
            </w:pPr>
            <w:r>
              <w:rPr>
                <w:lang w:val="it-IT"/>
              </w:rPr>
              <w:t>-Fundamentals (</w:t>
            </w:r>
            <w:r w:rsidR="0095346F">
              <w:rPr>
                <w:lang w:val="it-IT"/>
              </w:rPr>
              <w:t>HTML, CSS, Javascript</w:t>
            </w:r>
            <w:r>
              <w:rPr>
                <w:lang w:val="it-IT"/>
              </w:rPr>
              <w:t>)</w:t>
            </w:r>
          </w:p>
          <w:p w14:paraId="05F35BB6" w14:textId="766C57F4" w:rsidR="007D1DD4" w:rsidRDefault="009F7DFF" w:rsidP="001C3CBB">
            <w:pPr>
              <w:rPr>
                <w:lang w:val="it-IT"/>
              </w:rPr>
            </w:pPr>
            <w:r>
              <w:rPr>
                <w:lang w:val="it-IT"/>
              </w:rPr>
              <w:t>-</w:t>
            </w:r>
            <w:r w:rsidR="0095346F">
              <w:rPr>
                <w:lang w:val="it-IT"/>
              </w:rPr>
              <w:t>Bootstrap</w:t>
            </w:r>
            <w:r>
              <w:rPr>
                <w:lang w:val="it-IT"/>
              </w:rPr>
              <w:t>, -</w:t>
            </w:r>
            <w:r w:rsidR="0095346F">
              <w:rPr>
                <w:lang w:val="it-IT"/>
              </w:rPr>
              <w:t>React</w:t>
            </w:r>
            <w:r>
              <w:rPr>
                <w:lang w:val="it-IT"/>
              </w:rPr>
              <w:t>, -React Native</w:t>
            </w:r>
          </w:p>
          <w:p w14:paraId="6E8C5305" w14:textId="77777777" w:rsidR="009F7DFF" w:rsidRPr="009F7DFF" w:rsidRDefault="009F7DFF" w:rsidP="0095346F">
            <w:pPr>
              <w:rPr>
                <w:i/>
                <w:iCs/>
                <w:lang w:val="it-IT"/>
              </w:rPr>
            </w:pPr>
            <w:r w:rsidRPr="009F7DFF">
              <w:rPr>
                <w:i/>
                <w:iCs/>
                <w:lang w:val="it-IT"/>
              </w:rPr>
              <w:t>Back</w:t>
            </w:r>
            <w:r w:rsidR="0095346F" w:rsidRPr="009F7DFF">
              <w:rPr>
                <w:i/>
                <w:iCs/>
                <w:lang w:val="it-IT"/>
              </w:rPr>
              <w:t xml:space="preserve"> End Development: </w:t>
            </w:r>
          </w:p>
          <w:p w14:paraId="4539D006" w14:textId="75CEC88D" w:rsidR="0095346F" w:rsidRDefault="009F7DFF" w:rsidP="0095346F">
            <w:pPr>
              <w:rPr>
                <w:lang w:val="it-IT"/>
              </w:rPr>
            </w:pPr>
            <w:r>
              <w:rPr>
                <w:lang w:val="it-IT"/>
              </w:rPr>
              <w:t>-Python, -Node JS, -SQL, -Dev Ops</w:t>
            </w:r>
          </w:p>
          <w:p w14:paraId="65E38867" w14:textId="1296C607" w:rsidR="009F7DFF" w:rsidRPr="009F7DFF" w:rsidRDefault="009F7DFF" w:rsidP="0095346F">
            <w:pPr>
              <w:rPr>
                <w:i/>
                <w:iCs/>
                <w:lang w:val="it-IT"/>
              </w:rPr>
            </w:pPr>
            <w:r w:rsidRPr="009F7DFF">
              <w:rPr>
                <w:i/>
                <w:iCs/>
                <w:lang w:val="it-IT"/>
              </w:rPr>
              <w:t>Honors:</w:t>
            </w:r>
          </w:p>
          <w:p w14:paraId="0F4F412E" w14:textId="5C405F7D" w:rsidR="0095346F" w:rsidRPr="00993C67" w:rsidRDefault="009F7DFF" w:rsidP="001C3CBB">
            <w:pPr>
              <w:rPr>
                <w:lang w:val="it-IT"/>
              </w:rPr>
            </w:pPr>
            <w:r>
              <w:rPr>
                <w:lang w:val="it-IT"/>
              </w:rPr>
              <w:t>-Front End, -Back End, -Full Stack</w:t>
            </w:r>
          </w:p>
        </w:tc>
      </w:tr>
    </w:tbl>
    <w:p w14:paraId="619D1CBC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E458EC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36C87" w14:textId="77777777" w:rsidR="00E458EC" w:rsidRDefault="00E458EC" w:rsidP="00AA35A8">
      <w:pPr>
        <w:spacing w:line="240" w:lineRule="auto"/>
      </w:pPr>
      <w:r>
        <w:separator/>
      </w:r>
    </w:p>
  </w:endnote>
  <w:endnote w:type="continuationSeparator" w:id="0">
    <w:p w14:paraId="54338F08" w14:textId="77777777" w:rsidR="00E458EC" w:rsidRDefault="00E458EC" w:rsidP="00AA35A8">
      <w:pPr>
        <w:spacing w:line="240" w:lineRule="auto"/>
      </w:pPr>
      <w:r>
        <w:continuationSeparator/>
      </w:r>
    </w:p>
  </w:endnote>
  <w:endnote w:type="continuationNotice" w:id="1">
    <w:p w14:paraId="66EB6816" w14:textId="77777777" w:rsidR="00E458EC" w:rsidRDefault="00E458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53302" w14:textId="77777777" w:rsidR="00E458EC" w:rsidRDefault="00E458EC" w:rsidP="00AA35A8">
      <w:pPr>
        <w:spacing w:line="240" w:lineRule="auto"/>
      </w:pPr>
      <w:r>
        <w:separator/>
      </w:r>
    </w:p>
  </w:footnote>
  <w:footnote w:type="continuationSeparator" w:id="0">
    <w:p w14:paraId="321F2B3E" w14:textId="77777777" w:rsidR="00E458EC" w:rsidRDefault="00E458EC" w:rsidP="00AA35A8">
      <w:pPr>
        <w:spacing w:line="240" w:lineRule="auto"/>
      </w:pPr>
      <w:r>
        <w:continuationSeparator/>
      </w:r>
    </w:p>
  </w:footnote>
  <w:footnote w:type="continuationNotice" w:id="1">
    <w:p w14:paraId="2A9F1C06" w14:textId="77777777" w:rsidR="00E458EC" w:rsidRDefault="00E458E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0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2498"/>
    <w:multiLevelType w:val="hybridMultilevel"/>
    <w:tmpl w:val="ACF8532E"/>
    <w:lvl w:ilvl="0" w:tplc="8770794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C78BF"/>
    <w:multiLevelType w:val="hybridMultilevel"/>
    <w:tmpl w:val="D6227608"/>
    <w:lvl w:ilvl="0" w:tplc="02BEB1A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06B39"/>
    <w:multiLevelType w:val="hybridMultilevel"/>
    <w:tmpl w:val="6A7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8"/>
  </w:num>
  <w:num w:numId="6" w16cid:durableId="629288324">
    <w:abstractNumId w:val="15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271205704">
    <w:abstractNumId w:val="21"/>
  </w:num>
  <w:num w:numId="23" w16cid:durableId="957488769">
    <w:abstractNumId w:val="19"/>
  </w:num>
  <w:num w:numId="24" w16cid:durableId="10144581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8C"/>
    <w:rsid w:val="0000752A"/>
    <w:rsid w:val="00016465"/>
    <w:rsid w:val="000278FF"/>
    <w:rsid w:val="00033263"/>
    <w:rsid w:val="000334C1"/>
    <w:rsid w:val="00056B09"/>
    <w:rsid w:val="0006564E"/>
    <w:rsid w:val="000767C7"/>
    <w:rsid w:val="000873F6"/>
    <w:rsid w:val="000B286F"/>
    <w:rsid w:val="000C2B44"/>
    <w:rsid w:val="000D134B"/>
    <w:rsid w:val="000D4FD1"/>
    <w:rsid w:val="000F039F"/>
    <w:rsid w:val="0010041D"/>
    <w:rsid w:val="00100B65"/>
    <w:rsid w:val="00101A9A"/>
    <w:rsid w:val="001125D5"/>
    <w:rsid w:val="00115347"/>
    <w:rsid w:val="00124ED6"/>
    <w:rsid w:val="00136B3E"/>
    <w:rsid w:val="00153576"/>
    <w:rsid w:val="00167789"/>
    <w:rsid w:val="00194704"/>
    <w:rsid w:val="001A2B5E"/>
    <w:rsid w:val="001B160B"/>
    <w:rsid w:val="001C3CBB"/>
    <w:rsid w:val="001D041A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1523B"/>
    <w:rsid w:val="00331DCE"/>
    <w:rsid w:val="00334FEA"/>
    <w:rsid w:val="00341727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3F0B0E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53F8"/>
    <w:rsid w:val="005A6F8D"/>
    <w:rsid w:val="005B4861"/>
    <w:rsid w:val="005B7DD3"/>
    <w:rsid w:val="005C78BF"/>
    <w:rsid w:val="005E0FB7"/>
    <w:rsid w:val="005F5EF3"/>
    <w:rsid w:val="00605BCE"/>
    <w:rsid w:val="00626B3C"/>
    <w:rsid w:val="00643F4B"/>
    <w:rsid w:val="006701B2"/>
    <w:rsid w:val="0067215A"/>
    <w:rsid w:val="00676B73"/>
    <w:rsid w:val="0069541B"/>
    <w:rsid w:val="006A1E18"/>
    <w:rsid w:val="006A37C0"/>
    <w:rsid w:val="006C7F5A"/>
    <w:rsid w:val="006D0785"/>
    <w:rsid w:val="006D4112"/>
    <w:rsid w:val="00736408"/>
    <w:rsid w:val="00746B0A"/>
    <w:rsid w:val="00752A04"/>
    <w:rsid w:val="0077153E"/>
    <w:rsid w:val="007742E2"/>
    <w:rsid w:val="007868E9"/>
    <w:rsid w:val="0079001A"/>
    <w:rsid w:val="00791376"/>
    <w:rsid w:val="00791C5D"/>
    <w:rsid w:val="007A5309"/>
    <w:rsid w:val="007B4FF4"/>
    <w:rsid w:val="007D1DD4"/>
    <w:rsid w:val="007D7F15"/>
    <w:rsid w:val="007E47A0"/>
    <w:rsid w:val="00822AAD"/>
    <w:rsid w:val="00831977"/>
    <w:rsid w:val="0083601D"/>
    <w:rsid w:val="00865D5F"/>
    <w:rsid w:val="00871DB8"/>
    <w:rsid w:val="00887E05"/>
    <w:rsid w:val="00890BD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346F"/>
    <w:rsid w:val="0095501D"/>
    <w:rsid w:val="00956B80"/>
    <w:rsid w:val="0096304F"/>
    <w:rsid w:val="00972152"/>
    <w:rsid w:val="0099108A"/>
    <w:rsid w:val="00993C67"/>
    <w:rsid w:val="009A7F3F"/>
    <w:rsid w:val="009D646A"/>
    <w:rsid w:val="009F7DFF"/>
    <w:rsid w:val="00A20EF6"/>
    <w:rsid w:val="00A3726F"/>
    <w:rsid w:val="00A379B4"/>
    <w:rsid w:val="00A4248D"/>
    <w:rsid w:val="00A633B0"/>
    <w:rsid w:val="00A6489B"/>
    <w:rsid w:val="00A718B6"/>
    <w:rsid w:val="00A90E83"/>
    <w:rsid w:val="00A9291E"/>
    <w:rsid w:val="00AA1166"/>
    <w:rsid w:val="00AA35A8"/>
    <w:rsid w:val="00AA51F5"/>
    <w:rsid w:val="00AA530F"/>
    <w:rsid w:val="00AB6F71"/>
    <w:rsid w:val="00AB74C5"/>
    <w:rsid w:val="00AE1B7E"/>
    <w:rsid w:val="00AE562D"/>
    <w:rsid w:val="00AE7533"/>
    <w:rsid w:val="00B1661B"/>
    <w:rsid w:val="00B20F64"/>
    <w:rsid w:val="00B42685"/>
    <w:rsid w:val="00B45879"/>
    <w:rsid w:val="00B518D4"/>
    <w:rsid w:val="00B535AD"/>
    <w:rsid w:val="00B64A04"/>
    <w:rsid w:val="00B75292"/>
    <w:rsid w:val="00B8453F"/>
    <w:rsid w:val="00B85473"/>
    <w:rsid w:val="00BC2912"/>
    <w:rsid w:val="00BC5271"/>
    <w:rsid w:val="00BE5968"/>
    <w:rsid w:val="00BF7216"/>
    <w:rsid w:val="00C272EB"/>
    <w:rsid w:val="00C62E97"/>
    <w:rsid w:val="00C81645"/>
    <w:rsid w:val="00CA61BE"/>
    <w:rsid w:val="00CB3E40"/>
    <w:rsid w:val="00CE1A8C"/>
    <w:rsid w:val="00CF22B3"/>
    <w:rsid w:val="00CF587D"/>
    <w:rsid w:val="00D00CD9"/>
    <w:rsid w:val="00D02E5F"/>
    <w:rsid w:val="00D15AAE"/>
    <w:rsid w:val="00D22971"/>
    <w:rsid w:val="00D32EDF"/>
    <w:rsid w:val="00D60B19"/>
    <w:rsid w:val="00D86385"/>
    <w:rsid w:val="00D95726"/>
    <w:rsid w:val="00D973A7"/>
    <w:rsid w:val="00DA4B7F"/>
    <w:rsid w:val="00DB472D"/>
    <w:rsid w:val="00DD6ECC"/>
    <w:rsid w:val="00DE5F88"/>
    <w:rsid w:val="00DF2298"/>
    <w:rsid w:val="00E067BA"/>
    <w:rsid w:val="00E07C52"/>
    <w:rsid w:val="00E25601"/>
    <w:rsid w:val="00E26F2A"/>
    <w:rsid w:val="00E360EA"/>
    <w:rsid w:val="00E458EC"/>
    <w:rsid w:val="00E547A9"/>
    <w:rsid w:val="00E56DAE"/>
    <w:rsid w:val="00E570A5"/>
    <w:rsid w:val="00E77096"/>
    <w:rsid w:val="00E91344"/>
    <w:rsid w:val="00EA1CFD"/>
    <w:rsid w:val="00EB20A4"/>
    <w:rsid w:val="00EB74E8"/>
    <w:rsid w:val="00EC0F79"/>
    <w:rsid w:val="00ED0A53"/>
    <w:rsid w:val="00ED0DE1"/>
    <w:rsid w:val="00EF22EF"/>
    <w:rsid w:val="00F01FCB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79E4AEC"/>
  <w15:chartTrackingRefBased/>
  <w15:docId w15:val="{0B439DAC-5B75-400C-A1D6-247730C1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12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E1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6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GA-dev/personal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ul-adam/86ba423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gaportfolio.netlify.app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D341132B674F7A86E68FDE9DF9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EB13-F736-41AE-9A03-A32B31496141}"/>
      </w:docPartPr>
      <w:docPartBody>
        <w:p w:rsidR="00AB096D" w:rsidRDefault="00000000">
          <w:pPr>
            <w:pStyle w:val="0FD341132B674F7A86E68FDE9DF9DFCD"/>
          </w:pPr>
          <w:r w:rsidRPr="001540E8">
            <w:t>Contact</w:t>
          </w:r>
        </w:p>
      </w:docPartBody>
    </w:docPart>
    <w:docPart>
      <w:docPartPr>
        <w:name w:val="15A1D42B50A14CF5B286E12ACC66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C2F9-584A-4EC9-B46A-50876F96C6C9}"/>
      </w:docPartPr>
      <w:docPartBody>
        <w:p w:rsidR="00AB096D" w:rsidRDefault="00000000">
          <w:pPr>
            <w:pStyle w:val="15A1D42B50A14CF5B286E12ACC664431"/>
          </w:pPr>
          <w:r w:rsidRPr="00CF2BE7">
            <w:t>Experience</w:t>
          </w:r>
        </w:p>
      </w:docPartBody>
    </w:docPart>
    <w:docPart>
      <w:docPartPr>
        <w:name w:val="02666CE1AA064C74AF91ECA046643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C065-B471-47DD-936E-79E35847CB08}"/>
      </w:docPartPr>
      <w:docPartBody>
        <w:p w:rsidR="00AB096D" w:rsidRDefault="00000000">
          <w:pPr>
            <w:pStyle w:val="02666CE1AA064C74AF91ECA046643F99"/>
          </w:pPr>
          <w:r w:rsidRPr="00351FD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0C"/>
    <w:rsid w:val="000E7137"/>
    <w:rsid w:val="00AB096D"/>
    <w:rsid w:val="00AB2EA0"/>
    <w:rsid w:val="00D00DAA"/>
    <w:rsid w:val="00F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341132B674F7A86E68FDE9DF9DFCD">
    <w:name w:val="0FD341132B674F7A86E68FDE9DF9DFCD"/>
  </w:style>
  <w:style w:type="paragraph" w:customStyle="1" w:styleId="15A1D42B50A14CF5B286E12ACC664431">
    <w:name w:val="15A1D42B50A14CF5B286E12ACC664431"/>
  </w:style>
  <w:style w:type="paragraph" w:customStyle="1" w:styleId="02666CE1AA064C74AF91ECA046643F99">
    <w:name w:val="02666CE1AA064C74AF91ECA046643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2</cp:revision>
  <cp:lastPrinted>2024-03-16T04:45:00Z</cp:lastPrinted>
  <dcterms:created xsi:type="dcterms:W3CDTF">2024-03-16T04:46:00Z</dcterms:created>
  <dcterms:modified xsi:type="dcterms:W3CDTF">2024-03-16T04:46:00Z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